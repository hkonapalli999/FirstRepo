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1F61AF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1F61AF" w:rsidRDefault="002B2624" w:rsidP="001B2ABD">
            <w:pPr>
              <w:tabs>
                <w:tab w:val="left" w:pos="990"/>
              </w:tabs>
              <w:jc w:val="center"/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  <w:lang w:val="en-IN" w:eastAsia="en-IN"/>
              </w:rPr>
              <w:drawing>
                <wp:inline distT="0" distB="0" distL="0" distR="0">
                  <wp:extent cx="2139950" cy="1962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657294367235[102].jpg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1F61AF" w:rsidRDefault="001B2ABD" w:rsidP="000C45FF">
            <w:pPr>
              <w:tabs>
                <w:tab w:val="left" w:pos="990"/>
              </w:tabs>
              <w:rPr>
                <w:sz w:val="52"/>
                <w:szCs w:val="52"/>
              </w:rPr>
            </w:pPr>
          </w:p>
        </w:tc>
        <w:tc>
          <w:tcPr>
            <w:tcW w:w="6470" w:type="dxa"/>
            <w:vAlign w:val="bottom"/>
          </w:tcPr>
          <w:p w:rsidR="001B2ABD" w:rsidRPr="001F61AF" w:rsidRDefault="00C01048" w:rsidP="001B2ABD">
            <w:pPr>
              <w:pStyle w:val="Title"/>
              <w:rPr>
                <w:sz w:val="52"/>
                <w:szCs w:val="52"/>
              </w:rPr>
            </w:pPr>
            <w:r w:rsidRPr="001F61AF">
              <w:rPr>
                <w:sz w:val="52"/>
                <w:szCs w:val="52"/>
              </w:rPr>
              <w:t>HARISH KONAPALLI</w:t>
            </w:r>
          </w:p>
          <w:p w:rsidR="001B2ABD" w:rsidRPr="001F61AF" w:rsidRDefault="00C01048" w:rsidP="00C01048">
            <w:pPr>
              <w:pStyle w:val="Subtitle"/>
              <w:rPr>
                <w:sz w:val="52"/>
                <w:szCs w:val="52"/>
              </w:rPr>
            </w:pPr>
            <w:r w:rsidRPr="001F61AF">
              <w:rPr>
                <w:spacing w:val="0"/>
                <w:w w:val="100"/>
                <w:sz w:val="52"/>
                <w:szCs w:val="52"/>
              </w:rPr>
              <w:t>BUSINESS Analyst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5830EB810FB34B13A34C04E4334AC4F1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2B2624" w:rsidRDefault="002B2624" w:rsidP="002B2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 major area of interest and preference lies in the field of research and analytics. To have a learning and growth-oriented career, in a company having a modern and professional working environment.</w:t>
            </w:r>
          </w:p>
          <w:p w:rsidR="002B2624" w:rsidRDefault="002B2624" w:rsidP="002B2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036450" w:rsidRDefault="00036450" w:rsidP="002B2624"/>
          <w:sdt>
            <w:sdtPr>
              <w:id w:val="-1954003311"/>
              <w:placeholder>
                <w:docPart w:val="4888A01E437E4C40A88C14C13E64CD91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4491F770CB840F7BBF0FAC4E0DDA424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1F61AF" w:rsidP="004D3011">
            <w:r>
              <w:t>63044</w:t>
            </w:r>
            <w:r w:rsidR="002B2624">
              <w:t>51972</w:t>
            </w:r>
          </w:p>
          <w:p w:rsidR="004D3011" w:rsidRDefault="004D3011" w:rsidP="004D3011"/>
          <w:p w:rsidR="004D3011" w:rsidRDefault="004D3011" w:rsidP="004D3011"/>
          <w:p w:rsidR="004D3011" w:rsidRDefault="007073EB" w:rsidP="004D3011">
            <w:sdt>
              <w:sdtPr>
                <w:id w:val="-240260293"/>
                <w:placeholder>
                  <w:docPart w:val="B90EBDD92CA9499AA0340061BBB2D4F6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EMAIL:</w:t>
                </w:r>
              </w:sdtContent>
            </w:sdt>
            <w:r w:rsidR="002B2624">
              <w:t>Jinxharish@gmail.com</w:t>
            </w:r>
          </w:p>
          <w:sdt>
            <w:sdtPr>
              <w:id w:val="-1444214663"/>
              <w:placeholder>
                <w:docPart w:val="C4CB26573D3A4EC89389F5A9C058AA4D"/>
              </w:placeholder>
              <w:temporary/>
              <w:showingPlcHdr/>
              <w15:appearance w15:val="hidden"/>
            </w:sdtPr>
            <w:sdtEndPr/>
            <w:sdtContent>
              <w:p w:rsidR="004D3011" w:rsidRDefault="00CB0055" w:rsidP="002B2624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2B2624" w:rsidRPr="002B2624" w:rsidRDefault="002B2624" w:rsidP="002B2624">
            <w:r>
              <w:t>Reading books,</w:t>
            </w:r>
          </w:p>
          <w:p w:rsidR="002B2624" w:rsidRDefault="002B2624" w:rsidP="004D3011">
            <w:r>
              <w:t>Playing cricket,</w:t>
            </w:r>
          </w:p>
          <w:p w:rsidR="004D3011" w:rsidRDefault="002B2624" w:rsidP="004D3011">
            <w:r>
              <w:t xml:space="preserve">Listening music and </w:t>
            </w:r>
          </w:p>
          <w:p w:rsidR="004D3011" w:rsidRPr="004D3011" w:rsidRDefault="002B2624" w:rsidP="002B2624">
            <w:r>
              <w:t>Collaborating with others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CF8D5D2C8804E25AB625BFFEB6477DF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C01048" w:rsidRPr="002B2624" w:rsidRDefault="00C01048" w:rsidP="00C01048">
            <w:pPr>
              <w:pStyle w:val="Date"/>
              <w:rPr>
                <w:b/>
              </w:rPr>
            </w:pPr>
            <w:r w:rsidRPr="002B2624">
              <w:rPr>
                <w:b/>
              </w:rPr>
              <w:t>MITS BUSINESS SCHOOL IN MADANAPALLE, 517325</w:t>
            </w:r>
          </w:p>
          <w:p w:rsidR="004D3011" w:rsidRDefault="00C01048" w:rsidP="00036450">
            <w:r>
              <w:t>MBA IN FINANCE (From Dec 2020 to Aug 2022)</w:t>
            </w:r>
          </w:p>
          <w:p w:rsidR="00C01048" w:rsidRDefault="00C01048" w:rsidP="00036450">
            <w:r>
              <w:t>GPA IS 8.0</w:t>
            </w:r>
          </w:p>
          <w:p w:rsidR="00036450" w:rsidRDefault="00036450" w:rsidP="00036450"/>
          <w:p w:rsidR="00036450" w:rsidRDefault="00C01048" w:rsidP="00C01048">
            <w:pPr>
              <w:pStyle w:val="Heading4"/>
            </w:pPr>
            <w:r>
              <w:t>SRI CHAITANYA DEGREE COLLEGE, IN B. KOTHAKOTA, 517370</w:t>
            </w:r>
          </w:p>
          <w:p w:rsidR="00C01048" w:rsidRDefault="00C01048" w:rsidP="00C01048">
            <w:r>
              <w:t>BCOM COMPUTERS (From 2017 to 2020)</w:t>
            </w:r>
          </w:p>
          <w:p w:rsidR="001F61AF" w:rsidRDefault="001F61AF" w:rsidP="00C01048">
            <w:r>
              <w:t>GPA IS 7.9%</w:t>
            </w:r>
          </w:p>
          <w:p w:rsidR="001F61AF" w:rsidRDefault="001F61AF" w:rsidP="00C01048"/>
          <w:p w:rsidR="001F61AF" w:rsidRPr="002B2624" w:rsidRDefault="001F61AF" w:rsidP="00C01048">
            <w:pPr>
              <w:rPr>
                <w:b/>
              </w:rPr>
            </w:pPr>
            <w:r w:rsidRPr="002B2624">
              <w:rPr>
                <w:b/>
              </w:rPr>
              <w:t>SRI GOVT JR COLLEGE IN B. KOTHAKOTA, 517370</w:t>
            </w:r>
          </w:p>
          <w:p w:rsidR="001F61AF" w:rsidRDefault="001F61AF" w:rsidP="00C01048">
            <w:r>
              <w:t>CEC IN (From 2015 to 2017)</w:t>
            </w:r>
          </w:p>
          <w:p w:rsidR="001F61AF" w:rsidRDefault="001F61AF" w:rsidP="00C01048">
            <w:r>
              <w:t>GPA IN 845</w:t>
            </w:r>
          </w:p>
          <w:p w:rsidR="001F61AF" w:rsidRDefault="001F61AF" w:rsidP="00C01048"/>
          <w:p w:rsidR="001F61AF" w:rsidRPr="002B2624" w:rsidRDefault="001F61AF" w:rsidP="00C01048">
            <w:pPr>
              <w:rPr>
                <w:b/>
              </w:rPr>
            </w:pPr>
            <w:r w:rsidRPr="002B2624">
              <w:rPr>
                <w:b/>
              </w:rPr>
              <w:t>ZPHS HIGH SCHOOL IN BURAKAYALAKOTA, 517315</w:t>
            </w:r>
          </w:p>
          <w:p w:rsidR="001F61AF" w:rsidRDefault="001F61AF" w:rsidP="00C01048">
            <w:r>
              <w:t>SSC IN (From 2014 to 2015)</w:t>
            </w:r>
          </w:p>
          <w:p w:rsidR="001F61AF" w:rsidRPr="00C01048" w:rsidRDefault="001F61AF" w:rsidP="00C01048">
            <w:r>
              <w:t>GPA 6.7</w:t>
            </w:r>
          </w:p>
          <w:p w:rsidR="004D3011" w:rsidRPr="001F61AF" w:rsidRDefault="007073EB" w:rsidP="001F61AF">
            <w:pPr>
              <w:pStyle w:val="Heading2"/>
            </w:pPr>
            <w:sdt>
              <w:sdtPr>
                <w:id w:val="1001553383"/>
                <w:placeholder>
                  <w:docPart w:val="0BB07729306344E891B5F2985049F55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WORK EXPERIENCE</w:t>
                </w:r>
              </w:sdtContent>
            </w:sdt>
          </w:p>
          <w:p w:rsidR="004D3011" w:rsidRDefault="001F61AF" w:rsidP="00036450">
            <w:r>
              <w:t>FRESHER</w:t>
            </w:r>
          </w:p>
          <w:sdt>
            <w:sdtPr>
              <w:id w:val="1669594239"/>
              <w:placeholder>
                <w:docPart w:val="04C945F17037463385E296D58A8F5855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Default="002B2624" w:rsidP="004D3011">
            <w:pPr>
              <w:rPr>
                <w:noProof/>
                <w:color w:val="000000" w:themeColor="text1"/>
                <w:lang w:val="en-IN" w:eastAsia="en-IN"/>
              </w:rPr>
            </w:pPr>
            <w:r>
              <w:rPr>
                <w:noProof/>
                <w:color w:val="000000" w:themeColor="text1"/>
                <w:lang w:val="en-IN" w:eastAsia="en-IN"/>
              </w:rPr>
              <w:t>Business analysts</w:t>
            </w:r>
          </w:p>
          <w:p w:rsidR="002B2624" w:rsidRDefault="002B2624" w:rsidP="004D3011">
            <w:pPr>
              <w:rPr>
                <w:noProof/>
                <w:color w:val="000000" w:themeColor="text1"/>
                <w:lang w:val="en-IN" w:eastAsia="en-IN"/>
              </w:rPr>
            </w:pPr>
            <w:r>
              <w:rPr>
                <w:noProof/>
                <w:color w:val="000000" w:themeColor="text1"/>
                <w:lang w:val="en-IN" w:eastAsia="en-IN"/>
              </w:rPr>
              <w:t>Communication skills</w:t>
            </w:r>
          </w:p>
          <w:p w:rsidR="002B2624" w:rsidRDefault="002B2624" w:rsidP="004D3011">
            <w:pPr>
              <w:rPr>
                <w:noProof/>
                <w:color w:val="000000" w:themeColor="text1"/>
                <w:lang w:val="en-IN" w:eastAsia="en-IN"/>
              </w:rPr>
            </w:pPr>
            <w:r>
              <w:rPr>
                <w:noProof/>
                <w:color w:val="000000" w:themeColor="text1"/>
                <w:lang w:val="en-IN" w:eastAsia="en-IN"/>
              </w:rPr>
              <w:t>Leadership skills</w:t>
            </w:r>
          </w:p>
          <w:p w:rsidR="002B2624" w:rsidRDefault="002B2624" w:rsidP="004D3011">
            <w:pPr>
              <w:rPr>
                <w:noProof/>
                <w:color w:val="000000" w:themeColor="text1"/>
                <w:lang w:val="en-IN" w:eastAsia="en-IN"/>
              </w:rPr>
            </w:pPr>
            <w:r>
              <w:rPr>
                <w:noProof/>
                <w:color w:val="000000" w:themeColor="text1"/>
                <w:lang w:val="en-IN" w:eastAsia="en-IN"/>
              </w:rPr>
              <w:t>Strategic planning</w:t>
            </w:r>
          </w:p>
          <w:p w:rsidR="002B2624" w:rsidRDefault="002B2624" w:rsidP="004D3011">
            <w:pPr>
              <w:rPr>
                <w:noProof/>
                <w:color w:val="000000" w:themeColor="text1"/>
                <w:lang w:val="en-IN" w:eastAsia="en-IN"/>
              </w:rPr>
            </w:pPr>
            <w:r>
              <w:rPr>
                <w:noProof/>
                <w:color w:val="000000" w:themeColor="text1"/>
                <w:lang w:val="en-IN" w:eastAsia="en-IN"/>
              </w:rPr>
              <w:t>Management</w:t>
            </w:r>
          </w:p>
          <w:p w:rsidR="002B2624" w:rsidRDefault="002B2624" w:rsidP="004D3011">
            <w:pPr>
              <w:rPr>
                <w:noProof/>
                <w:color w:val="000000" w:themeColor="text1"/>
                <w:lang w:val="en-IN" w:eastAsia="en-IN"/>
              </w:rPr>
            </w:pPr>
            <w:r>
              <w:rPr>
                <w:noProof/>
                <w:color w:val="000000" w:themeColor="text1"/>
                <w:lang w:val="en-IN" w:eastAsia="en-IN"/>
              </w:rPr>
              <w:t>Excel sheets and Microsoft word</w:t>
            </w:r>
          </w:p>
          <w:p w:rsidR="002B2624" w:rsidRPr="004D3011" w:rsidRDefault="006E59C8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  <w:lang w:val="en-IN" w:eastAsia="en-IN"/>
              </w:rPr>
              <w:t>Powerpoint</w:t>
            </w:r>
            <w:bookmarkStart w:id="0" w:name="_GoBack"/>
            <w:bookmarkEnd w:id="0"/>
            <w:r w:rsidR="002B2624">
              <w:rPr>
                <w:noProof/>
                <w:color w:val="000000" w:themeColor="text1"/>
                <w:lang w:val="en-IN" w:eastAsia="en-IN"/>
              </w:rPr>
              <w:t xml:space="preserve"> </w:t>
            </w:r>
          </w:p>
        </w:tc>
      </w:tr>
    </w:tbl>
    <w:p w:rsidR="0043117B" w:rsidRDefault="007073EB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3EB" w:rsidRDefault="007073EB" w:rsidP="000C45FF">
      <w:r>
        <w:separator/>
      </w:r>
    </w:p>
  </w:endnote>
  <w:endnote w:type="continuationSeparator" w:id="0">
    <w:p w:rsidR="007073EB" w:rsidRDefault="007073E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3EB" w:rsidRDefault="007073EB" w:rsidP="000C45FF">
      <w:r>
        <w:separator/>
      </w:r>
    </w:p>
  </w:footnote>
  <w:footnote w:type="continuationSeparator" w:id="0">
    <w:p w:rsidR="007073EB" w:rsidRDefault="007073E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48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1F61AF"/>
    <w:rsid w:val="002400EB"/>
    <w:rsid w:val="00256CF7"/>
    <w:rsid w:val="00281FD5"/>
    <w:rsid w:val="002B2624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E59C8"/>
    <w:rsid w:val="007073EB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1048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30EB810FB34B13A34C04E4334AC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0D6E7-432C-4D06-A9A3-BFDAB775C744}"/>
      </w:docPartPr>
      <w:docPartBody>
        <w:p w:rsidR="00000000" w:rsidRDefault="00830584">
          <w:pPr>
            <w:pStyle w:val="5830EB810FB34B13A34C04E4334AC4F1"/>
          </w:pPr>
          <w:r w:rsidRPr="00D5459D">
            <w:t>Profile</w:t>
          </w:r>
        </w:p>
      </w:docPartBody>
    </w:docPart>
    <w:docPart>
      <w:docPartPr>
        <w:name w:val="4888A01E437E4C40A88C14C13E64C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4DFDE-BCA8-449E-9826-CF02C9A8E200}"/>
      </w:docPartPr>
      <w:docPartBody>
        <w:p w:rsidR="00000000" w:rsidRDefault="00830584">
          <w:pPr>
            <w:pStyle w:val="4888A01E437E4C40A88C14C13E64CD91"/>
          </w:pPr>
          <w:r w:rsidRPr="00CB0055">
            <w:t>Contact</w:t>
          </w:r>
        </w:p>
      </w:docPartBody>
    </w:docPart>
    <w:docPart>
      <w:docPartPr>
        <w:name w:val="94491F770CB840F7BBF0FAC4E0DDA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13A10-5621-443C-840B-06EF4AF61E5A}"/>
      </w:docPartPr>
      <w:docPartBody>
        <w:p w:rsidR="00000000" w:rsidRDefault="00830584">
          <w:pPr>
            <w:pStyle w:val="94491F770CB840F7BBF0FAC4E0DDA424"/>
          </w:pPr>
          <w:r w:rsidRPr="004D3011">
            <w:t>PHONE:</w:t>
          </w:r>
        </w:p>
      </w:docPartBody>
    </w:docPart>
    <w:docPart>
      <w:docPartPr>
        <w:name w:val="B90EBDD92CA9499AA0340061BBB2D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1170C-E78C-490C-B7A2-5A2C66A6D925}"/>
      </w:docPartPr>
      <w:docPartBody>
        <w:p w:rsidR="00000000" w:rsidRDefault="00830584">
          <w:pPr>
            <w:pStyle w:val="B90EBDD92CA9499AA0340061BBB2D4F6"/>
          </w:pPr>
          <w:r w:rsidRPr="004D3011">
            <w:t>EMAIL:</w:t>
          </w:r>
        </w:p>
      </w:docPartBody>
    </w:docPart>
    <w:docPart>
      <w:docPartPr>
        <w:name w:val="C4CB26573D3A4EC89389F5A9C058A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B1C04-A316-4695-8D57-AEB26AD732DA}"/>
      </w:docPartPr>
      <w:docPartBody>
        <w:p w:rsidR="00000000" w:rsidRDefault="00830584">
          <w:pPr>
            <w:pStyle w:val="C4CB26573D3A4EC89389F5A9C058AA4D"/>
          </w:pPr>
          <w:r w:rsidRPr="00CB0055">
            <w:t>Hobbies</w:t>
          </w:r>
        </w:p>
      </w:docPartBody>
    </w:docPart>
    <w:docPart>
      <w:docPartPr>
        <w:name w:val="9CF8D5D2C8804E25AB625BFFEB647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15838-286D-4B41-B0DB-5E987BF7A709}"/>
      </w:docPartPr>
      <w:docPartBody>
        <w:p w:rsidR="00000000" w:rsidRDefault="00830584">
          <w:pPr>
            <w:pStyle w:val="9CF8D5D2C8804E25AB625BFFEB6477DF"/>
          </w:pPr>
          <w:r w:rsidRPr="00036450">
            <w:t>EDUCATION</w:t>
          </w:r>
        </w:p>
      </w:docPartBody>
    </w:docPart>
    <w:docPart>
      <w:docPartPr>
        <w:name w:val="0BB07729306344E891B5F2985049F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73220-751F-4E37-8552-A05A0064D524}"/>
      </w:docPartPr>
      <w:docPartBody>
        <w:p w:rsidR="00000000" w:rsidRDefault="00830584">
          <w:pPr>
            <w:pStyle w:val="0BB07729306344E891B5F2985049F553"/>
          </w:pPr>
          <w:r w:rsidRPr="00036450">
            <w:t>WORK EXPERIENCE</w:t>
          </w:r>
        </w:p>
      </w:docPartBody>
    </w:docPart>
    <w:docPart>
      <w:docPartPr>
        <w:name w:val="04C945F17037463385E296D58A8F5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DEA89-15F7-4719-8246-4A1E77F2AD74}"/>
      </w:docPartPr>
      <w:docPartBody>
        <w:p w:rsidR="00000000" w:rsidRDefault="00830584">
          <w:pPr>
            <w:pStyle w:val="04C945F17037463385E296D58A8F585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84"/>
    <w:rsid w:val="0083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62776BD2BB4D09A081171179A643A2">
    <w:name w:val="4D62776BD2BB4D09A081171179A643A2"/>
  </w:style>
  <w:style w:type="paragraph" w:customStyle="1" w:styleId="B20DB06D2BD04AFEBD51DE3CFD8E0230">
    <w:name w:val="B20DB06D2BD04AFEBD51DE3CFD8E0230"/>
  </w:style>
  <w:style w:type="paragraph" w:customStyle="1" w:styleId="5830EB810FB34B13A34C04E4334AC4F1">
    <w:name w:val="5830EB810FB34B13A34C04E4334AC4F1"/>
  </w:style>
  <w:style w:type="paragraph" w:customStyle="1" w:styleId="66C7DA1EA39D4ABE8A084AAEE39C44EB">
    <w:name w:val="66C7DA1EA39D4ABE8A084AAEE39C44EB"/>
  </w:style>
  <w:style w:type="paragraph" w:customStyle="1" w:styleId="4888A01E437E4C40A88C14C13E64CD91">
    <w:name w:val="4888A01E437E4C40A88C14C13E64CD91"/>
  </w:style>
  <w:style w:type="paragraph" w:customStyle="1" w:styleId="94491F770CB840F7BBF0FAC4E0DDA424">
    <w:name w:val="94491F770CB840F7BBF0FAC4E0DDA424"/>
  </w:style>
  <w:style w:type="paragraph" w:customStyle="1" w:styleId="4A54CDBB6B86483D8FFB888F2FD85A59">
    <w:name w:val="4A54CDBB6B86483D8FFB888F2FD85A59"/>
  </w:style>
  <w:style w:type="paragraph" w:customStyle="1" w:styleId="8225DE25001F4161B1D85D4EDD887C81">
    <w:name w:val="8225DE25001F4161B1D85D4EDD887C81"/>
  </w:style>
  <w:style w:type="paragraph" w:customStyle="1" w:styleId="41B4739881B74B09A68DDE6C3F9CB7ED">
    <w:name w:val="41B4739881B74B09A68DDE6C3F9CB7ED"/>
  </w:style>
  <w:style w:type="paragraph" w:customStyle="1" w:styleId="B90EBDD92CA9499AA0340061BBB2D4F6">
    <w:name w:val="B90EBDD92CA9499AA0340061BBB2D4F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BDE10952B7F463B9D7C8C478EBF26EB">
    <w:name w:val="FBDE10952B7F463B9D7C8C478EBF26EB"/>
  </w:style>
  <w:style w:type="paragraph" w:customStyle="1" w:styleId="C4CB26573D3A4EC89389F5A9C058AA4D">
    <w:name w:val="C4CB26573D3A4EC89389F5A9C058AA4D"/>
  </w:style>
  <w:style w:type="paragraph" w:customStyle="1" w:styleId="A87489E4843543669631BA234D231D7C">
    <w:name w:val="A87489E4843543669631BA234D231D7C"/>
  </w:style>
  <w:style w:type="paragraph" w:customStyle="1" w:styleId="E322C24D6FE04E4CBE7EBF112985EF89">
    <w:name w:val="E322C24D6FE04E4CBE7EBF112985EF89"/>
  </w:style>
  <w:style w:type="paragraph" w:customStyle="1" w:styleId="3464DEB42CAD416DA331B5D82108BDA2">
    <w:name w:val="3464DEB42CAD416DA331B5D82108BDA2"/>
  </w:style>
  <w:style w:type="paragraph" w:customStyle="1" w:styleId="D4FDF8CAC9894181B9BAC5BEA0FEDF2A">
    <w:name w:val="D4FDF8CAC9894181B9BAC5BEA0FEDF2A"/>
  </w:style>
  <w:style w:type="paragraph" w:customStyle="1" w:styleId="9CF8D5D2C8804E25AB625BFFEB6477DF">
    <w:name w:val="9CF8D5D2C8804E25AB625BFFEB6477DF"/>
  </w:style>
  <w:style w:type="paragraph" w:customStyle="1" w:styleId="6759AFFBC78B4EAFB3720383F42E6BA6">
    <w:name w:val="6759AFFBC78B4EAFB3720383F42E6BA6"/>
  </w:style>
  <w:style w:type="paragraph" w:customStyle="1" w:styleId="DA8E7A50222849D5B50C108334F04D93">
    <w:name w:val="DA8E7A50222849D5B50C108334F04D93"/>
  </w:style>
  <w:style w:type="paragraph" w:customStyle="1" w:styleId="A79AD5C5CE3644D9998413191A099D23">
    <w:name w:val="A79AD5C5CE3644D9998413191A099D23"/>
  </w:style>
  <w:style w:type="paragraph" w:customStyle="1" w:styleId="98371F1C612A48B293A33A05679A5098">
    <w:name w:val="98371F1C612A48B293A33A05679A5098"/>
  </w:style>
  <w:style w:type="paragraph" w:customStyle="1" w:styleId="58A06283EA0E432D8199EEF9062ADEEA">
    <w:name w:val="58A06283EA0E432D8199EEF9062ADEEA"/>
  </w:style>
  <w:style w:type="paragraph" w:customStyle="1" w:styleId="E3446F5A42854DD6BAF4677E51D370E0">
    <w:name w:val="E3446F5A42854DD6BAF4677E51D370E0"/>
  </w:style>
  <w:style w:type="paragraph" w:customStyle="1" w:styleId="B254D0B1770847D4861FC624AFA10AD1">
    <w:name w:val="B254D0B1770847D4861FC624AFA10AD1"/>
  </w:style>
  <w:style w:type="paragraph" w:customStyle="1" w:styleId="0BB07729306344E891B5F2985049F553">
    <w:name w:val="0BB07729306344E891B5F2985049F553"/>
  </w:style>
  <w:style w:type="paragraph" w:customStyle="1" w:styleId="72DBE0F3F9DE436DAEFC644C264353AC">
    <w:name w:val="72DBE0F3F9DE436DAEFC644C264353AC"/>
  </w:style>
  <w:style w:type="paragraph" w:customStyle="1" w:styleId="18EA9179AA6C41CFAD8BDCF1C5BB2943">
    <w:name w:val="18EA9179AA6C41CFAD8BDCF1C5BB2943"/>
  </w:style>
  <w:style w:type="paragraph" w:customStyle="1" w:styleId="43101FFE234A4E7B8AAEBB3A5F70F105">
    <w:name w:val="43101FFE234A4E7B8AAEBB3A5F70F105"/>
  </w:style>
  <w:style w:type="paragraph" w:customStyle="1" w:styleId="F7C2E0B159104A7BAE77300467A2C351">
    <w:name w:val="F7C2E0B159104A7BAE77300467A2C351"/>
  </w:style>
  <w:style w:type="paragraph" w:customStyle="1" w:styleId="365D4D0AC5E24A57B63B3C8CCB9E0100">
    <w:name w:val="365D4D0AC5E24A57B63B3C8CCB9E0100"/>
  </w:style>
  <w:style w:type="paragraph" w:customStyle="1" w:styleId="5D8095659B3346DBBF7B54E3ADC3C11F">
    <w:name w:val="5D8095659B3346DBBF7B54E3ADC3C11F"/>
  </w:style>
  <w:style w:type="paragraph" w:customStyle="1" w:styleId="D14BF5D6DB064BC4938760D8045973DF">
    <w:name w:val="D14BF5D6DB064BC4938760D8045973DF"/>
  </w:style>
  <w:style w:type="paragraph" w:customStyle="1" w:styleId="FB72C884A1AC4E6D8002365E260B2B33">
    <w:name w:val="FB72C884A1AC4E6D8002365E260B2B33"/>
  </w:style>
  <w:style w:type="paragraph" w:customStyle="1" w:styleId="D651402E951644289824809CCD30E2E7">
    <w:name w:val="D651402E951644289824809CCD30E2E7"/>
  </w:style>
  <w:style w:type="paragraph" w:customStyle="1" w:styleId="115F9B83E3C74670B704D7868F3FD1DF">
    <w:name w:val="115F9B83E3C74670B704D7868F3FD1DF"/>
  </w:style>
  <w:style w:type="paragraph" w:customStyle="1" w:styleId="55D48027D5AF4CBCAE0E9C185394C094">
    <w:name w:val="55D48027D5AF4CBCAE0E9C185394C094"/>
  </w:style>
  <w:style w:type="paragraph" w:customStyle="1" w:styleId="E86C34D9A9AA419F9942E7A504A8B804">
    <w:name w:val="E86C34D9A9AA419F9942E7A504A8B804"/>
  </w:style>
  <w:style w:type="paragraph" w:customStyle="1" w:styleId="C2E8FDD7EFB8414398677BE0AE5EC1F2">
    <w:name w:val="C2E8FDD7EFB8414398677BE0AE5EC1F2"/>
  </w:style>
  <w:style w:type="paragraph" w:customStyle="1" w:styleId="90A065EF790C499F95828C3556EB9358">
    <w:name w:val="90A065EF790C499F95828C3556EB9358"/>
  </w:style>
  <w:style w:type="paragraph" w:customStyle="1" w:styleId="F470A0E72BAA43EDAA1D454A92873F2D">
    <w:name w:val="F470A0E72BAA43EDAA1D454A92873F2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4C945F17037463385E296D58A8F5855">
    <w:name w:val="04C945F17037463385E296D58A8F5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2022-09-23T13:14:00Z</dcterms:created>
  <dcterms:modified xsi:type="dcterms:W3CDTF">2022-09-23T13:50:00Z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0726aabe-7b43-457b-b5ba-17e90729419c</vt:lpwstr>
  </property>
</Properties>
</file>